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87" w:rsidRPr="003C6AF1" w:rsidRDefault="003C6AF1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0C7E87" w:rsidRPr="003C6AF1" w:rsidRDefault="003C6AF1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0C7E87" w:rsidRDefault="003C6AF1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</w:t>
      </w:r>
      <w:r w:rsidR="00EB0EC7">
        <w:rPr>
          <w:sz w:val="22"/>
          <w:szCs w:val="22"/>
          <w:lang w:val="pt-PT"/>
        </w:rPr>
        <w:t>utilizador e o fluxograma. Estamos</w:t>
      </w:r>
      <w:r>
        <w:rPr>
          <w:sz w:val="22"/>
          <w:szCs w:val="22"/>
          <w:lang w:val="pt-PT"/>
        </w:rPr>
        <w:t xml:space="preserve"> a assumir que todo o tipo de informação relevante ao fluxograma vai ser guardada na base de dados.</w:t>
      </w:r>
    </w:p>
    <w:p w:rsidR="003C6AF1" w:rsidRDefault="003C6AF1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sei até que ponto a cache do browser (ou a linguagem javascript em si) pode ser utilizada para guardar informação (ex: coordenadas das formas), por isso</w:t>
      </w:r>
      <w:r w:rsidR="002B1DC2">
        <w:rPr>
          <w:sz w:val="22"/>
          <w:szCs w:val="22"/>
          <w:lang w:val="pt-PT"/>
        </w:rPr>
        <w:t xml:space="preserve"> vamos </w:t>
      </w:r>
      <w:bookmarkStart w:id="0" w:name="_GoBack"/>
      <w:bookmarkEnd w:id="0"/>
      <w:r>
        <w:rPr>
          <w:sz w:val="22"/>
          <w:szCs w:val="22"/>
          <w:lang w:val="pt-PT"/>
        </w:rPr>
        <w:t>assumir que não vai guardar NADA.</w:t>
      </w:r>
    </w:p>
    <w:p w:rsidR="003C6AF1" w:rsidRDefault="003C6AF1">
      <w:pPr>
        <w:rPr>
          <w:sz w:val="22"/>
          <w:szCs w:val="22"/>
          <w:lang w:val="pt-PT"/>
        </w:rPr>
      </w:pPr>
    </w:p>
    <w:p w:rsidR="00EB0EC7" w:rsidRDefault="003C6AF1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3C6AF1" w:rsidRDefault="00B453C1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(</w:t>
      </w:r>
      <w:r w:rsidR="003C6AF1">
        <w:rPr>
          <w:sz w:val="22"/>
          <w:szCs w:val="22"/>
          <w:lang w:val="pt-PT"/>
        </w:rPr>
        <w:t>Isto deve ser feito de modo a que, sempre que o utilizador reinicie a sessão, t</w:t>
      </w:r>
      <w:r w:rsidR="00EB0EC7">
        <w:rPr>
          <w:sz w:val="22"/>
          <w:szCs w:val="22"/>
          <w:lang w:val="pt-PT"/>
        </w:rPr>
        <w:t>odo</w:t>
      </w:r>
      <w:r w:rsidR="00940001">
        <w:rPr>
          <w:sz w:val="22"/>
          <w:szCs w:val="22"/>
          <w:lang w:val="pt-PT"/>
        </w:rPr>
        <w:t xml:space="preserve"> o ambiente gráfico</w:t>
      </w:r>
      <w:r w:rsidR="00EB0EC7">
        <w:rPr>
          <w:sz w:val="22"/>
          <w:szCs w:val="22"/>
          <w:lang w:val="pt-PT"/>
        </w:rPr>
        <w:t xml:space="preserve"> permaneça inalterado relativamente à sessão anterior</w:t>
      </w:r>
      <w:r>
        <w:rPr>
          <w:sz w:val="22"/>
          <w:szCs w:val="22"/>
          <w:lang w:val="pt-PT"/>
        </w:rPr>
        <w:t>)</w:t>
      </w:r>
    </w:p>
    <w:p w:rsidR="00B453C1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>Para cada forma devem</w:t>
      </w:r>
      <w:r w:rsidR="00790752">
        <w:rPr>
          <w:sz w:val="22"/>
          <w:szCs w:val="22"/>
          <w:lang w:val="pt-PT"/>
        </w:rPr>
        <w:t xml:space="preserve"> ser guardadas todas instruções e </w:t>
      </w:r>
      <w:r>
        <w:rPr>
          <w:sz w:val="22"/>
          <w:szCs w:val="22"/>
          <w:lang w:val="pt-PT"/>
        </w:rPr>
        <w:t xml:space="preserve">condições inseridas nessa forma assim que o utilizador sai da sessão. </w:t>
      </w:r>
    </w:p>
    <w:p w:rsidR="00EB0EC7" w:rsidRDefault="00B453C1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– </w:t>
      </w:r>
      <w:r w:rsidR="00790752">
        <w:rPr>
          <w:sz w:val="22"/>
          <w:szCs w:val="22"/>
          <w:lang w:val="pt-PT"/>
        </w:rPr>
        <w:t xml:space="preserve">As instruções e </w:t>
      </w:r>
      <w:r w:rsidR="00EB0EC7">
        <w:rPr>
          <w:sz w:val="22"/>
          <w:szCs w:val="22"/>
          <w:lang w:val="pt-PT"/>
        </w:rPr>
        <w:t xml:space="preserve">condições </w:t>
      </w:r>
      <w:r>
        <w:rPr>
          <w:sz w:val="22"/>
          <w:szCs w:val="22"/>
          <w:lang w:val="pt-PT"/>
        </w:rPr>
        <w:t>acima referidas deverão ser</w:t>
      </w:r>
      <w:r w:rsidR="00EB0EC7">
        <w:rPr>
          <w:sz w:val="22"/>
          <w:szCs w:val="22"/>
          <w:lang w:val="pt-PT"/>
        </w:rPr>
        <w:t xml:space="preserve"> recarregadas numa sessão seguinte.</w:t>
      </w:r>
    </w:p>
    <w:p w:rsidR="00EB0EC7" w:rsidRDefault="000C2F6C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INTBD.00.03</w:t>
      </w:r>
      <w:r w:rsidR="00EB0EC7">
        <w:rPr>
          <w:b/>
          <w:sz w:val="22"/>
          <w:szCs w:val="22"/>
          <w:lang w:val="pt-PT"/>
        </w:rPr>
        <w:t xml:space="preserve">- </w:t>
      </w:r>
      <w:r w:rsidR="00EB0EC7">
        <w:rPr>
          <w:sz w:val="22"/>
          <w:szCs w:val="22"/>
          <w:lang w:val="pt-PT"/>
        </w:rPr>
        <w:t>Me</w:t>
      </w:r>
      <w:r w:rsidR="00B453C1">
        <w:rPr>
          <w:sz w:val="22"/>
          <w:szCs w:val="22"/>
          <w:lang w:val="pt-PT"/>
        </w:rPr>
        <w:t xml:space="preserve">diante o fecho de sessão, </w:t>
      </w:r>
      <w:r w:rsidR="00EB0EC7">
        <w:rPr>
          <w:sz w:val="22"/>
          <w:szCs w:val="22"/>
          <w:lang w:val="pt-PT"/>
        </w:rPr>
        <w:t>as coordenadas das formas</w:t>
      </w:r>
      <w:r w:rsidR="00B453C1">
        <w:rPr>
          <w:sz w:val="22"/>
          <w:szCs w:val="22"/>
          <w:lang w:val="pt-PT"/>
        </w:rPr>
        <w:t xml:space="preserve"> e </w:t>
      </w:r>
      <w:r w:rsidR="00696B3E">
        <w:rPr>
          <w:sz w:val="22"/>
          <w:szCs w:val="22"/>
          <w:lang w:val="pt-PT"/>
        </w:rPr>
        <w:t>conexões</w:t>
      </w:r>
      <w:r w:rsidR="00EB0EC7">
        <w:rPr>
          <w:sz w:val="22"/>
          <w:szCs w:val="22"/>
          <w:lang w:val="pt-PT"/>
        </w:rPr>
        <w:t xml:space="preserve"> inseridas devem ser guardadas</w:t>
      </w:r>
    </w:p>
    <w:p w:rsidR="000C2F6C" w:rsidRDefault="000C2F6C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INTBD.00.04  –  </w:t>
      </w:r>
      <w:r>
        <w:rPr>
          <w:sz w:val="22"/>
          <w:szCs w:val="22"/>
          <w:lang w:val="pt-PT"/>
        </w:rPr>
        <w:t xml:space="preserve">As formas devem aparecer </w:t>
      </w:r>
      <w:r w:rsidR="00790752">
        <w:rPr>
          <w:sz w:val="22"/>
          <w:szCs w:val="22"/>
          <w:lang w:val="pt-PT"/>
        </w:rPr>
        <w:t>na mesma posição</w:t>
      </w:r>
      <w:r>
        <w:rPr>
          <w:sz w:val="22"/>
          <w:szCs w:val="22"/>
          <w:lang w:val="pt-PT"/>
        </w:rPr>
        <w:t xml:space="preserve"> quando um utilizador reinicia a sessão</w:t>
      </w:r>
    </w:p>
    <w:p w:rsidR="00EB0EC7" w:rsidRDefault="004449A4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INTBD.00.05</w:t>
      </w:r>
      <w:r w:rsidR="00EB0EC7">
        <w:rPr>
          <w:b/>
          <w:sz w:val="22"/>
          <w:szCs w:val="22"/>
          <w:lang w:val="pt-PT"/>
        </w:rPr>
        <w:t xml:space="preserve"> </w:t>
      </w:r>
      <w:r w:rsidR="00696B3E">
        <w:rPr>
          <w:b/>
          <w:sz w:val="22"/>
          <w:szCs w:val="22"/>
          <w:lang w:val="pt-PT"/>
        </w:rPr>
        <w:t>–</w:t>
      </w:r>
      <w:r w:rsidR="00696B3E">
        <w:rPr>
          <w:sz w:val="22"/>
          <w:szCs w:val="22"/>
          <w:lang w:val="pt-PT"/>
        </w:rPr>
        <w:t>Para cada conexão, deve ser guardado dois tipos de informações:</w:t>
      </w:r>
    </w:p>
    <w:p w:rsid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696B3E" w:rsidRP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</w:p>
    <w:p w:rsidR="003C6AF1" w:rsidRDefault="004449A4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INTBD.00.06</w:t>
      </w:r>
      <w:r w:rsidR="00BE30D8">
        <w:rPr>
          <w:b/>
          <w:sz w:val="22"/>
          <w:szCs w:val="22"/>
          <w:lang w:val="pt-PT"/>
        </w:rPr>
        <w:t xml:space="preserve"> – </w:t>
      </w:r>
      <w:r>
        <w:rPr>
          <w:sz w:val="22"/>
          <w:szCs w:val="22"/>
          <w:lang w:val="pt-PT"/>
        </w:rPr>
        <w:t>O</w:t>
      </w:r>
      <w:r w:rsidR="00BE30D8">
        <w:rPr>
          <w:sz w:val="22"/>
          <w:szCs w:val="22"/>
          <w:lang w:val="pt-PT"/>
        </w:rPr>
        <w:t xml:space="preserve"> sistema deve perguntar se o utilizador pretende guardar as alterações</w:t>
      </w:r>
      <w:r w:rsidR="000C2F6C">
        <w:rPr>
          <w:sz w:val="22"/>
          <w:szCs w:val="22"/>
          <w:lang w:val="pt-PT"/>
        </w:rPr>
        <w:t xml:space="preserve"> quando este tentar finalizar a sessão</w:t>
      </w:r>
      <w:r w:rsidR="00BE30D8">
        <w:rPr>
          <w:sz w:val="22"/>
          <w:szCs w:val="22"/>
          <w:lang w:val="pt-PT"/>
        </w:rPr>
        <w:t>.</w:t>
      </w:r>
    </w:p>
    <w:p w:rsidR="00BE30D8" w:rsidRDefault="004449A4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INTBD.00.07</w:t>
      </w:r>
      <w:r w:rsidR="00BE30D8">
        <w:rPr>
          <w:b/>
          <w:sz w:val="22"/>
          <w:szCs w:val="22"/>
          <w:lang w:val="pt-PT"/>
        </w:rPr>
        <w:t xml:space="preserve"> – </w:t>
      </w:r>
      <w:r>
        <w:rPr>
          <w:sz w:val="22"/>
          <w:szCs w:val="22"/>
          <w:lang w:val="pt-PT"/>
        </w:rPr>
        <w:t>O sistema deve permitir ao utilizador guardar</w:t>
      </w:r>
      <w:r w:rsidR="00BE30D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as alterações feitas no fluxograma</w:t>
      </w:r>
      <w:r w:rsidR="00BE30D8">
        <w:rPr>
          <w:sz w:val="22"/>
          <w:szCs w:val="22"/>
          <w:lang w:val="pt-PT"/>
        </w:rPr>
        <w:t>.</w:t>
      </w:r>
    </w:p>
    <w:p w:rsidR="004449A4" w:rsidRDefault="004449A4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lastRenderedPageBreak/>
        <w:t xml:space="preserve">INTBD.00.08 – </w:t>
      </w:r>
      <w:r>
        <w:rPr>
          <w:sz w:val="22"/>
          <w:szCs w:val="22"/>
          <w:lang w:val="pt-PT"/>
        </w:rPr>
        <w:t>O sistema deve armazenar a informação contida no fluxograma a cada 5 ou 10 minutos se houver alguma alteração no fluxograma</w:t>
      </w:r>
    </w:p>
    <w:p w:rsidR="007E1012" w:rsidRDefault="004449A4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INTBD.00.09</w:t>
      </w:r>
      <w:r w:rsidR="00BE30D8">
        <w:rPr>
          <w:b/>
          <w:sz w:val="22"/>
          <w:szCs w:val="22"/>
          <w:lang w:val="pt-PT"/>
        </w:rPr>
        <w:t xml:space="preserve"> – </w:t>
      </w:r>
      <w:r w:rsidR="007E1012">
        <w:rPr>
          <w:sz w:val="22"/>
          <w:szCs w:val="22"/>
          <w:lang w:val="pt-PT"/>
        </w:rPr>
        <w:t>O sistema deve permitir o restauro do estado do fluxograma(ou do último ponto de restauro) se a sessão anterior foi encerrada de forma abrupta.</w:t>
      </w:r>
    </w:p>
    <w:p w:rsidR="007E1012" w:rsidRDefault="007E1012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INTBD.00.10 – </w:t>
      </w:r>
      <w:r>
        <w:rPr>
          <w:sz w:val="22"/>
          <w:szCs w:val="22"/>
          <w:lang w:val="pt-PT"/>
        </w:rPr>
        <w:t>Se não for possível o restauro do estado do fluxograma acima referido, então o  sistema deve</w:t>
      </w:r>
      <w:r w:rsidR="00380BD2">
        <w:rPr>
          <w:sz w:val="22"/>
          <w:szCs w:val="22"/>
          <w:lang w:val="pt-PT"/>
        </w:rPr>
        <w:t xml:space="preserve"> permitir </w:t>
      </w:r>
      <w:r>
        <w:rPr>
          <w:sz w:val="22"/>
          <w:szCs w:val="22"/>
          <w:lang w:val="pt-PT"/>
        </w:rPr>
        <w:t xml:space="preserve"> </w:t>
      </w:r>
      <w:r w:rsidR="00380BD2">
        <w:rPr>
          <w:sz w:val="22"/>
          <w:szCs w:val="22"/>
          <w:lang w:val="pt-PT"/>
        </w:rPr>
        <w:t>ao utilizador continuação do trabalho</w:t>
      </w:r>
      <w:r>
        <w:rPr>
          <w:sz w:val="22"/>
          <w:szCs w:val="22"/>
          <w:lang w:val="pt-PT"/>
        </w:rPr>
        <w:t xml:space="preserve"> nu</w:t>
      </w:r>
      <w:r w:rsidR="00163A53">
        <w:rPr>
          <w:sz w:val="22"/>
          <w:szCs w:val="22"/>
          <w:lang w:val="pt-PT"/>
        </w:rPr>
        <w:t>m ponto de restauro anterior.</w:t>
      </w:r>
    </w:p>
    <w:p w:rsidR="00790752" w:rsidRPr="00BE30D8" w:rsidRDefault="00790752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INTBD.00.10 – </w:t>
      </w:r>
      <w:r>
        <w:rPr>
          <w:sz w:val="22"/>
          <w:szCs w:val="22"/>
          <w:lang w:val="pt-PT"/>
        </w:rPr>
        <w:t xml:space="preserve">O sistema deve ter pelo menos 2 pontos de restauro para </w:t>
      </w:r>
      <w:r w:rsidR="00163A53">
        <w:rPr>
          <w:sz w:val="22"/>
          <w:szCs w:val="22"/>
          <w:lang w:val="pt-PT"/>
        </w:rPr>
        <w:t>o requesito acima referido.</w:t>
      </w:r>
    </w:p>
    <w:sectPr w:rsidR="00790752" w:rsidRPr="00BE30D8" w:rsidSect="00B921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</w:compat>
  <w:rsids>
    <w:rsidRoot w:val="003C6AF1"/>
    <w:rsid w:val="000C2F6C"/>
    <w:rsid w:val="000C7E87"/>
    <w:rsid w:val="00163A53"/>
    <w:rsid w:val="002B1DC2"/>
    <w:rsid w:val="00380BD2"/>
    <w:rsid w:val="003C6AF1"/>
    <w:rsid w:val="004449A4"/>
    <w:rsid w:val="00696B3E"/>
    <w:rsid w:val="00790752"/>
    <w:rsid w:val="007E1012"/>
    <w:rsid w:val="00940001"/>
    <w:rsid w:val="00B453C1"/>
    <w:rsid w:val="00B92120"/>
    <w:rsid w:val="00BE30D8"/>
    <w:rsid w:val="00EB0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20"/>
  </w:style>
  <w:style w:type="paragraph" w:styleId="Heading1">
    <w:name w:val="heading 1"/>
    <w:basedOn w:val="Normal"/>
    <w:next w:val="Normal"/>
    <w:link w:val="Heading1Char"/>
    <w:uiPriority w:val="9"/>
    <w:qFormat/>
    <w:rsid w:val="00B921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2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20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92120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1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9212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9212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2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20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20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9212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20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2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92120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92120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20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921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120"/>
  </w:style>
  <w:style w:type="paragraph" w:styleId="Quote">
    <w:name w:val="Quote"/>
    <w:basedOn w:val="Normal"/>
    <w:next w:val="Normal"/>
    <w:link w:val="QuoteChar"/>
    <w:uiPriority w:val="29"/>
    <w:qFormat/>
    <w:rsid w:val="00B92120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9212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9212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20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20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212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92120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9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12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92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101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Dartagnan</cp:lastModifiedBy>
  <cp:revision>6</cp:revision>
  <dcterms:created xsi:type="dcterms:W3CDTF">2013-03-29T10:20:00Z</dcterms:created>
  <dcterms:modified xsi:type="dcterms:W3CDTF">2013-04-18T14:49:00Z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