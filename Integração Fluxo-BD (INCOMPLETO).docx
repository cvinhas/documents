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87" w:rsidRPr="003C6AF1" w:rsidRDefault="003C6AF1">
      <w:pPr>
        <w:pStyle w:val="Title"/>
        <w:rPr>
          <w:lang w:val="pt-PT"/>
        </w:rPr>
      </w:pPr>
      <w:r w:rsidRPr="003C6AF1">
        <w:rPr>
          <w:lang w:val="pt-PT"/>
        </w:rPr>
        <w:t>Integração Fluxo -BD</w:t>
      </w:r>
    </w:p>
    <w:p w:rsidR="000C7E87" w:rsidRPr="003C6AF1" w:rsidRDefault="003C6AF1">
      <w:pPr>
        <w:pStyle w:val="Heading1"/>
        <w:rPr>
          <w:lang w:val="pt-PT"/>
        </w:rPr>
      </w:pPr>
      <w:r w:rsidRPr="003C6AF1">
        <w:rPr>
          <w:lang w:val="pt-PT"/>
        </w:rPr>
        <w:t>Nota geral</w:t>
      </w:r>
    </w:p>
    <w:p w:rsidR="000C7E87" w:rsidRDefault="003C6AF1">
      <w:pPr>
        <w:rPr>
          <w:sz w:val="22"/>
          <w:szCs w:val="22"/>
          <w:lang w:val="pt-PT"/>
        </w:rPr>
      </w:pPr>
      <w:r w:rsidRPr="003C6AF1">
        <w:rPr>
          <w:sz w:val="22"/>
          <w:szCs w:val="22"/>
          <w:lang w:val="pt-PT"/>
        </w:rPr>
        <w:t>Estas</w:t>
      </w:r>
      <w:r>
        <w:rPr>
          <w:sz w:val="22"/>
          <w:szCs w:val="22"/>
          <w:lang w:val="pt-PT"/>
        </w:rPr>
        <w:t xml:space="preserve"> especificações foram planeadas com o intuito de promover um interacção simplista entre o </w:t>
      </w:r>
      <w:r w:rsidR="00EB0EC7">
        <w:rPr>
          <w:sz w:val="22"/>
          <w:szCs w:val="22"/>
          <w:lang w:val="pt-PT"/>
        </w:rPr>
        <w:t>utilizador e o fluxograma. Estamos</w:t>
      </w:r>
      <w:r>
        <w:rPr>
          <w:sz w:val="22"/>
          <w:szCs w:val="22"/>
          <w:lang w:val="pt-PT"/>
        </w:rPr>
        <w:t xml:space="preserve"> a assumir que todo o tipo de informação relevante ao fluxograma vai ser guardada na base de dados.</w:t>
      </w:r>
    </w:p>
    <w:p w:rsidR="003C6AF1" w:rsidRDefault="003C6AF1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sei até que ponto a cache do browser (ou a linguagem javascript em si) pode ser utilizada para guardar informação (ex: coordenadas das formas), por isso vou assumir que não vai guardar NADA.</w:t>
      </w:r>
    </w:p>
    <w:p w:rsidR="003C6AF1" w:rsidRDefault="003C6AF1">
      <w:pPr>
        <w:rPr>
          <w:sz w:val="22"/>
          <w:szCs w:val="22"/>
          <w:lang w:val="pt-PT"/>
        </w:rPr>
      </w:pPr>
    </w:p>
    <w:p w:rsidR="00EB0EC7" w:rsidRDefault="003C6AF1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INTBD.00.00 – </w:t>
      </w:r>
      <w:r>
        <w:rPr>
          <w:sz w:val="22"/>
          <w:szCs w:val="22"/>
          <w:lang w:val="pt-PT"/>
        </w:rPr>
        <w:t xml:space="preserve">O sistema deve guardar todas as informações necessárias relativamente às posições, condições e conexões de cada forma. </w:t>
      </w:r>
    </w:p>
    <w:p w:rsidR="003C6AF1" w:rsidRDefault="003C6AF1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Isto deve ser feito de modo a que, sempre que o utilizador reinicie a sessão, t</w:t>
      </w:r>
      <w:r w:rsidR="00EB0EC7">
        <w:rPr>
          <w:sz w:val="22"/>
          <w:szCs w:val="22"/>
          <w:lang w:val="pt-PT"/>
        </w:rPr>
        <w:t>odo o ambiente gráfica permaneça inalterado relativamente à sessão anterior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INTBD.00.01 – </w:t>
      </w:r>
      <w:r>
        <w:rPr>
          <w:sz w:val="22"/>
          <w:szCs w:val="22"/>
          <w:lang w:val="pt-PT"/>
        </w:rPr>
        <w:t xml:space="preserve">Para cada forma devem ser guardadas todas instruções/condições inseridas nessa forma assim que o utilizador sai da sessão. Essas </w:t>
      </w:r>
      <w:r>
        <w:rPr>
          <w:sz w:val="22"/>
          <w:szCs w:val="22"/>
          <w:lang w:val="pt-PT"/>
        </w:rPr>
        <w:t>instruções/condições</w:t>
      </w:r>
      <w:r>
        <w:rPr>
          <w:sz w:val="22"/>
          <w:szCs w:val="22"/>
          <w:lang w:val="pt-PT"/>
        </w:rPr>
        <w:t xml:space="preserve"> devem recarregadas numa sessão seguinte.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INTBD.00.02 - </w:t>
      </w:r>
      <w:r>
        <w:rPr>
          <w:sz w:val="22"/>
          <w:szCs w:val="22"/>
          <w:lang w:val="pt-PT"/>
        </w:rPr>
        <w:t>Mediante o fecho de sessão, todas as coordenadas das formas</w:t>
      </w:r>
      <w:r w:rsidR="00696B3E">
        <w:rPr>
          <w:sz w:val="22"/>
          <w:szCs w:val="22"/>
          <w:lang w:val="pt-PT"/>
        </w:rPr>
        <w:t>/conexões</w:t>
      </w:r>
      <w:r>
        <w:rPr>
          <w:sz w:val="22"/>
          <w:szCs w:val="22"/>
          <w:lang w:val="pt-PT"/>
        </w:rPr>
        <w:t xml:space="preserve"> inseridas devem ser guardadas de modo a que, ao reiniciar a sessão, estas apareçam no mesmo local. </w:t>
      </w:r>
    </w:p>
    <w:p w:rsidR="00EB0EC7" w:rsidRDefault="00EB0EC7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INTBD.00.03 </w:t>
      </w:r>
      <w:r w:rsidR="00696B3E">
        <w:rPr>
          <w:b/>
          <w:sz w:val="22"/>
          <w:szCs w:val="22"/>
          <w:lang w:val="pt-PT"/>
        </w:rPr>
        <w:t>–</w:t>
      </w:r>
      <w:r>
        <w:rPr>
          <w:b/>
          <w:sz w:val="22"/>
          <w:szCs w:val="22"/>
          <w:lang w:val="pt-PT"/>
        </w:rPr>
        <w:t xml:space="preserve"> </w:t>
      </w:r>
      <w:r w:rsidR="00696B3E">
        <w:rPr>
          <w:sz w:val="22"/>
          <w:szCs w:val="22"/>
          <w:lang w:val="pt-PT"/>
        </w:rPr>
        <w:t>Para cada conexão, deve ser guardado dois tipos de informações:</w:t>
      </w:r>
    </w:p>
    <w:p w:rsid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 que forma veio essa conexão</w:t>
      </w:r>
    </w:p>
    <w:p w:rsidR="00696B3E" w:rsidRPr="00696B3E" w:rsidRDefault="00696B3E" w:rsidP="00696B3E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que forma a conexão se encontra acoplada (a parte que tem a seta!)</w:t>
      </w:r>
      <w:bookmarkStart w:id="0" w:name="_GoBack"/>
      <w:bookmarkEnd w:id="0"/>
    </w:p>
    <w:p w:rsidR="003C6AF1" w:rsidRPr="003C6AF1" w:rsidRDefault="003C6AF1">
      <w:pPr>
        <w:rPr>
          <w:sz w:val="22"/>
          <w:szCs w:val="22"/>
          <w:lang w:val="pt-PT"/>
        </w:rPr>
      </w:pPr>
    </w:p>
    <w:sectPr w:rsidR="003C6AF1" w:rsidRPr="003C6A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F1"/>
    <w:rsid w:val="000C7E87"/>
    <w:rsid w:val="003C6AF1"/>
    <w:rsid w:val="00696B3E"/>
    <w:rsid w:val="00EB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B3C07-E641-47D5-9E54-CCABA21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25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Almeida</dc:creator>
  <cp:keywords/>
  <cp:lastModifiedBy>Filipe Almeida</cp:lastModifiedBy>
  <cp:revision>1</cp:revision>
  <dcterms:created xsi:type="dcterms:W3CDTF">2013-03-29T10:20:00Z</dcterms:created>
  <dcterms:modified xsi:type="dcterms:W3CDTF">2013-03-29T10:45:00Z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